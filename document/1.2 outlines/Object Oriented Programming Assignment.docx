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AD31" w14:textId="77777777" w:rsidR="00A156CD" w:rsidRDefault="001344C9" w:rsidP="001344C9">
      <w:pPr>
        <w:rPr>
          <w:b/>
        </w:rPr>
      </w:pPr>
      <w:r>
        <w:rPr>
          <w:b/>
        </w:rPr>
        <w:t>Object Oriented Programming Assignment</w:t>
      </w:r>
    </w:p>
    <w:p w14:paraId="75FAD357" w14:textId="77777777" w:rsidR="00020409" w:rsidRDefault="001344C9" w:rsidP="001344C9">
      <w:pPr>
        <w:pStyle w:val="ListParagraph"/>
        <w:numPr>
          <w:ilvl w:val="0"/>
          <w:numId w:val="17"/>
        </w:numPr>
      </w:pPr>
      <w:r>
        <w:t xml:space="preserve"> </w:t>
      </w:r>
      <w:proofErr w:type="spellStart"/>
      <w:r w:rsidR="00020409">
        <w:t>i</w:t>
      </w:r>
      <w:proofErr w:type="spellEnd"/>
      <w:r w:rsidR="00020409">
        <w:t xml:space="preserve">) </w:t>
      </w:r>
      <w:r>
        <w:t xml:space="preserve">What are the advantages of OOP programming over functional programming.        </w:t>
      </w:r>
      <w:r w:rsidR="00762581">
        <w:t xml:space="preserve">  </w:t>
      </w:r>
      <w:r>
        <w:t>[</w:t>
      </w:r>
      <w:r w:rsidR="00A80DFB">
        <w:t>10</w:t>
      </w:r>
      <w:r>
        <w:t xml:space="preserve">] </w:t>
      </w:r>
    </w:p>
    <w:p w14:paraId="328AA6B2" w14:textId="77777777" w:rsidR="001344C9" w:rsidRDefault="00020409" w:rsidP="00020409">
      <w:pPr>
        <w:pStyle w:val="ListParagraph"/>
      </w:pPr>
      <w:r>
        <w:t xml:space="preserve">ii) With code examples explain use of vector clocks in Java.                                         </w:t>
      </w:r>
      <w:r w:rsidR="00762581">
        <w:t xml:space="preserve">  </w:t>
      </w:r>
      <w:r>
        <w:t>[</w:t>
      </w:r>
      <w:r w:rsidR="00A80DFB">
        <w:t>10</w:t>
      </w:r>
      <w:r>
        <w:t>]</w:t>
      </w:r>
      <w:r w:rsidR="001344C9">
        <w:t xml:space="preserve">          </w:t>
      </w:r>
    </w:p>
    <w:p w14:paraId="0C29C3DF" w14:textId="77777777" w:rsidR="001344C9" w:rsidRDefault="001344C9" w:rsidP="001344C9">
      <w:pPr>
        <w:pStyle w:val="ListParagraph"/>
      </w:pPr>
    </w:p>
    <w:p w14:paraId="394C073F" w14:textId="77777777" w:rsidR="001344C9" w:rsidRDefault="001344C9" w:rsidP="001344C9">
      <w:pPr>
        <w:pStyle w:val="ListParagraph"/>
      </w:pPr>
      <w:r>
        <w:t xml:space="preserve">      </w:t>
      </w:r>
    </w:p>
    <w:p w14:paraId="34BECF6F" w14:textId="77777777" w:rsidR="001344C9" w:rsidRDefault="001344C9" w:rsidP="001344C9">
      <w:pPr>
        <w:pStyle w:val="ListParagraph"/>
        <w:numPr>
          <w:ilvl w:val="0"/>
          <w:numId w:val="17"/>
        </w:numPr>
      </w:pPr>
      <w:r>
        <w:t xml:space="preserve">Write a java program that will be able to connect to MySQL database and be able to write the following on the database (users), </w:t>
      </w:r>
      <w:proofErr w:type="spellStart"/>
      <w:r>
        <w:t>reg_no</w:t>
      </w:r>
      <w:proofErr w:type="spellEnd"/>
      <w:r>
        <w:t xml:space="preserve">, module, name, surname, gender, year of study.                                                                                                                             </w:t>
      </w:r>
      <w:r w:rsidR="00252B7A">
        <w:t xml:space="preserve"> </w:t>
      </w:r>
      <w:r>
        <w:t xml:space="preserve">  [20]</w:t>
      </w:r>
    </w:p>
    <w:p w14:paraId="17289D1C" w14:textId="77777777" w:rsidR="001344C9" w:rsidRDefault="001344C9" w:rsidP="001344C9">
      <w:pPr>
        <w:pStyle w:val="ListParagraph"/>
      </w:pPr>
    </w:p>
    <w:p w14:paraId="0C1FEF1A" w14:textId="77777777" w:rsidR="001344C9" w:rsidRDefault="001344C9" w:rsidP="001344C9">
      <w:pPr>
        <w:pStyle w:val="ListParagraph"/>
        <w:numPr>
          <w:ilvl w:val="0"/>
          <w:numId w:val="17"/>
        </w:numPr>
      </w:pPr>
      <w:r>
        <w:t xml:space="preserve"> Write a program with class “Shape” that will be able to calculate the area and perimeter of a rectangle.                                                                                                    </w:t>
      </w:r>
      <w:r w:rsidR="0025104F">
        <w:t xml:space="preserve">                  </w:t>
      </w:r>
      <w:r w:rsidR="00252B7A">
        <w:t xml:space="preserve"> </w:t>
      </w:r>
      <w:r w:rsidR="0025104F">
        <w:t xml:space="preserve"> </w:t>
      </w:r>
      <w:r>
        <w:t>[20]</w:t>
      </w:r>
    </w:p>
    <w:p w14:paraId="40246733" w14:textId="77777777" w:rsidR="001344C9" w:rsidRDefault="001344C9" w:rsidP="001344C9">
      <w:pPr>
        <w:pStyle w:val="ListParagraph"/>
      </w:pPr>
    </w:p>
    <w:p w14:paraId="4F97F68E" w14:textId="77777777" w:rsidR="001344C9" w:rsidRDefault="0025104F" w:rsidP="001344C9">
      <w:pPr>
        <w:pStyle w:val="ListParagraph"/>
        <w:numPr>
          <w:ilvl w:val="0"/>
          <w:numId w:val="17"/>
        </w:numPr>
      </w:pPr>
      <w:r>
        <w:t>Draw a class diagram showing a student, course and class relationshi</w:t>
      </w:r>
      <w:r w:rsidR="00020409">
        <w:t xml:space="preserve">p.              </w:t>
      </w:r>
      <w:r w:rsidR="00762581">
        <w:t xml:space="preserve">       </w:t>
      </w:r>
      <w:r w:rsidR="00252B7A">
        <w:t xml:space="preserve"> </w:t>
      </w:r>
      <w:r w:rsidR="00762581">
        <w:t xml:space="preserve"> </w:t>
      </w:r>
      <w:r w:rsidR="00252B7A">
        <w:t xml:space="preserve"> </w:t>
      </w:r>
      <w:r w:rsidR="00020409">
        <w:t xml:space="preserve"> [20]</w:t>
      </w:r>
    </w:p>
    <w:p w14:paraId="13DA7610" w14:textId="77777777" w:rsidR="00762581" w:rsidRDefault="00762581" w:rsidP="00762581">
      <w:pPr>
        <w:pStyle w:val="ListParagraph"/>
      </w:pPr>
    </w:p>
    <w:p w14:paraId="3EEFFA70" w14:textId="77777777" w:rsidR="00762581" w:rsidRDefault="00762581" w:rsidP="00762581">
      <w:pPr>
        <w:pStyle w:val="ListParagraph"/>
        <w:numPr>
          <w:ilvl w:val="0"/>
          <w:numId w:val="17"/>
        </w:numPr>
      </w:pPr>
      <w:proofErr w:type="spellStart"/>
      <w:r>
        <w:t>i</w:t>
      </w:r>
      <w:proofErr w:type="spellEnd"/>
      <w:r>
        <w:t xml:space="preserve">) Describe the </w:t>
      </w:r>
      <w:r w:rsidR="00A80DFB">
        <w:t xml:space="preserve">types of </w:t>
      </w:r>
      <w:r>
        <w:t xml:space="preserve">Java interfaces and how the original interfaces contained abstract methods and static final fields. How did this restriction avoid the complexities of extending multiple classes?      </w:t>
      </w:r>
      <w:r w:rsidR="00A80DFB">
        <w:t xml:space="preserve">                                                                                                      </w:t>
      </w:r>
      <w:r w:rsidR="00252B7A">
        <w:t xml:space="preserve">   </w:t>
      </w:r>
      <w:r w:rsidR="00A80DFB">
        <w:t>[10]</w:t>
      </w:r>
      <w:r>
        <w:t xml:space="preserve">                           </w:t>
      </w:r>
    </w:p>
    <w:p w14:paraId="17675E20" w14:textId="77777777" w:rsidR="00762581" w:rsidRDefault="00762581" w:rsidP="00762581">
      <w:pPr>
        <w:pStyle w:val="ListParagraph"/>
      </w:pPr>
    </w:p>
    <w:p w14:paraId="7392B761" w14:textId="1B379C82" w:rsidR="00020409" w:rsidRDefault="00762581" w:rsidP="00762581">
      <w:pPr>
        <w:pStyle w:val="ListParagraph"/>
      </w:pPr>
      <w:r>
        <w:t xml:space="preserve">ii) </w:t>
      </w:r>
      <w:r w:rsidR="00A80DFB">
        <w:t>Explain c</w:t>
      </w:r>
      <w:r w:rsidR="00020409">
        <w:t>oncurrent queu</w:t>
      </w:r>
      <w:r w:rsidR="00252B7A">
        <w:t>ing</w:t>
      </w:r>
      <w:r w:rsidR="00020409">
        <w:t xml:space="preserve"> in Java</w:t>
      </w:r>
      <w:r w:rsidR="00A80DFB">
        <w:t xml:space="preserve"> with </w:t>
      </w:r>
      <w:r w:rsidR="005A5304">
        <w:t>example code</w:t>
      </w:r>
      <w:r w:rsidR="00A80DFB">
        <w:t xml:space="preserve">.                                         </w:t>
      </w:r>
      <w:r w:rsidR="005A5304">
        <w:t xml:space="preserve">  </w:t>
      </w:r>
      <w:bookmarkStart w:id="0" w:name="_GoBack"/>
      <w:bookmarkEnd w:id="0"/>
      <w:r w:rsidR="00A80DFB">
        <w:t xml:space="preserve"> [10]</w:t>
      </w:r>
    </w:p>
    <w:p w14:paraId="5E92088F" w14:textId="77777777" w:rsidR="00020409" w:rsidRDefault="00020409" w:rsidP="00020409">
      <w:pPr>
        <w:pStyle w:val="ListParagraph"/>
      </w:pPr>
    </w:p>
    <w:p w14:paraId="235F4DC3" w14:textId="77777777" w:rsidR="00020409" w:rsidRDefault="00020409" w:rsidP="00762581"/>
    <w:p w14:paraId="1A36F654" w14:textId="77777777" w:rsidR="001344C9" w:rsidRPr="001344C9" w:rsidRDefault="001344C9" w:rsidP="001344C9">
      <w:pPr>
        <w:pStyle w:val="ListParagraph"/>
      </w:pPr>
    </w:p>
    <w:sectPr w:rsidR="001344C9" w:rsidRPr="001344C9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763E2" w14:textId="77777777" w:rsidR="00927120" w:rsidRDefault="00927120">
      <w:pPr>
        <w:spacing w:after="0" w:line="240" w:lineRule="auto"/>
      </w:pPr>
      <w:r>
        <w:separator/>
      </w:r>
    </w:p>
    <w:p w14:paraId="1B3FAE45" w14:textId="77777777" w:rsidR="00927120" w:rsidRDefault="00927120"/>
    <w:p w14:paraId="750D4662" w14:textId="77777777" w:rsidR="00927120" w:rsidRDefault="00927120"/>
  </w:endnote>
  <w:endnote w:type="continuationSeparator" w:id="0">
    <w:p w14:paraId="7E0C1C7B" w14:textId="77777777" w:rsidR="00927120" w:rsidRDefault="00927120">
      <w:pPr>
        <w:spacing w:after="0" w:line="240" w:lineRule="auto"/>
      </w:pPr>
      <w:r>
        <w:continuationSeparator/>
      </w:r>
    </w:p>
    <w:p w14:paraId="31AD8622" w14:textId="77777777" w:rsidR="00927120" w:rsidRDefault="00927120"/>
    <w:p w14:paraId="68FF8C1C" w14:textId="77777777" w:rsidR="00927120" w:rsidRDefault="009271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5A5A7" w14:textId="77777777" w:rsidR="00A156CD" w:rsidRDefault="0092712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4A8BE" w14:textId="77777777" w:rsidR="00927120" w:rsidRDefault="00927120">
      <w:pPr>
        <w:spacing w:after="0" w:line="240" w:lineRule="auto"/>
      </w:pPr>
      <w:r>
        <w:separator/>
      </w:r>
    </w:p>
    <w:p w14:paraId="671A4BA6" w14:textId="77777777" w:rsidR="00927120" w:rsidRDefault="00927120"/>
    <w:p w14:paraId="76D51C35" w14:textId="77777777" w:rsidR="00927120" w:rsidRDefault="00927120"/>
  </w:footnote>
  <w:footnote w:type="continuationSeparator" w:id="0">
    <w:p w14:paraId="135110E8" w14:textId="77777777" w:rsidR="00927120" w:rsidRDefault="00927120">
      <w:pPr>
        <w:spacing w:after="0" w:line="240" w:lineRule="auto"/>
      </w:pPr>
      <w:r>
        <w:continuationSeparator/>
      </w:r>
    </w:p>
    <w:p w14:paraId="28025FF6" w14:textId="77777777" w:rsidR="00927120" w:rsidRDefault="00927120"/>
    <w:p w14:paraId="7E28255F" w14:textId="77777777" w:rsidR="00927120" w:rsidRDefault="009271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630DB"/>
    <w:multiLevelType w:val="hybridMultilevel"/>
    <w:tmpl w:val="D05A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C9"/>
    <w:rsid w:val="00020409"/>
    <w:rsid w:val="001344C9"/>
    <w:rsid w:val="0025104F"/>
    <w:rsid w:val="00252B7A"/>
    <w:rsid w:val="005A5304"/>
    <w:rsid w:val="00762581"/>
    <w:rsid w:val="00927120"/>
    <w:rsid w:val="00A156CD"/>
    <w:rsid w:val="00A8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B03396"/>
  <w15:chartTrackingRefBased/>
  <w15:docId w15:val="{754485E8-2B07-FE44-A0EE-BD3E0CEB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3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sambo/Library/Containers/com.microsoft.Word/Data/Library/Application%20Support/Microsoft/Office/16.0/DTS/en-US%7b63FD1770-043F-C34C-A4EF-EC9BA1C745AF%7d/%7bE070DE2F-7432-AB43-B082-7AD13100DB99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Sambo</dc:creator>
  <cp:keywords/>
  <dc:description/>
  <cp:lastModifiedBy>Paul Sambo</cp:lastModifiedBy>
  <cp:revision>3</cp:revision>
  <dcterms:created xsi:type="dcterms:W3CDTF">2021-05-31T11:31:00Z</dcterms:created>
  <dcterms:modified xsi:type="dcterms:W3CDTF">2021-06-01T10:59:00Z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